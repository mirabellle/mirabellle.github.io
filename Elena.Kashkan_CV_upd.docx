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11" w14:textId="77777777" w:rsidR="00BF435B" w:rsidRPr="00BF435B" w:rsidRDefault="00BF435B">
      <w:pPr>
        <w:rPr>
          <w:rFonts w:ascii="Rockwell" w:hAnsi="Rockwel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98"/>
        <w:gridCol w:w="3118"/>
        <w:gridCol w:w="4014"/>
      </w:tblGrid>
      <w:tr w:rsidR="00BF435B" w:rsidRPr="00BF435B" w14:paraId="3BD0F0A3" w14:textId="77777777" w:rsidTr="00AF7AF3">
        <w:trPr>
          <w:trHeight w:val="2007"/>
        </w:trPr>
        <w:tc>
          <w:tcPr>
            <w:tcW w:w="10800" w:type="dxa"/>
            <w:gridSpan w:val="4"/>
            <w:tcBorders>
              <w:bottom w:val="single" w:sz="4" w:space="0" w:color="000000" w:themeColor="text1"/>
            </w:tcBorders>
          </w:tcPr>
          <w:p w14:paraId="0EA71B59" w14:textId="72BB0D0B" w:rsidR="009950F7" w:rsidRPr="00DF351C" w:rsidRDefault="006375EE" w:rsidP="00DF351C">
            <w:pPr>
              <w:pStyle w:val="Title"/>
              <w:rPr>
                <w:rFonts w:asciiTheme="minorHAnsi" w:hAnsiTheme="minorHAnsi"/>
                <w:sz w:val="72"/>
                <w:szCs w:val="72"/>
              </w:rPr>
            </w:pPr>
            <w:r w:rsidRPr="009F1559">
              <w:rPr>
                <w:rFonts w:asciiTheme="minorHAnsi" w:hAnsiTheme="minorHAnsi"/>
                <w:sz w:val="72"/>
                <w:szCs w:val="72"/>
              </w:rPr>
              <w:t>Elena Kashkan</w:t>
            </w:r>
          </w:p>
        </w:tc>
      </w:tr>
      <w:tr w:rsidR="00A60A68" w:rsidRPr="001540E8" w14:paraId="2A0BD020" w14:textId="77777777" w:rsidTr="00DA5A5A">
        <w:trPr>
          <w:trHeight w:val="710"/>
        </w:trPr>
        <w:tc>
          <w:tcPr>
            <w:tcW w:w="6786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59AC65BF" w14:textId="4992B626" w:rsidR="00A60A68" w:rsidRPr="001540E8" w:rsidRDefault="000B49A7" w:rsidP="001540E8">
            <w:pPr>
              <w:pStyle w:val="Subtitle"/>
              <w:rPr>
                <w:lang w:val="it-IT"/>
              </w:rPr>
            </w:pPr>
            <w:r>
              <w:t>QA/UAT</w:t>
            </w:r>
            <w:r w:rsidR="00697E48">
              <w:t xml:space="preserve"> </w:t>
            </w:r>
            <w:r>
              <w:t>eng</w:t>
            </w:r>
            <w:r w:rsidR="007271C3">
              <w:t>i</w:t>
            </w:r>
            <w:r>
              <w:t>n</w:t>
            </w:r>
            <w:r w:rsidR="007271C3">
              <w:t>ee</w:t>
            </w:r>
            <w:r>
              <w:t>r</w:t>
            </w:r>
          </w:p>
        </w:tc>
        <w:tc>
          <w:tcPr>
            <w:tcW w:w="4014" w:type="dxa"/>
            <w:tcBorders>
              <w:top w:val="single" w:sz="4" w:space="0" w:color="000000" w:themeColor="text1"/>
            </w:tcBorders>
            <w:vAlign w:val="bottom"/>
          </w:tcPr>
          <w:p w14:paraId="45C823A2" w14:textId="77777777" w:rsidR="00A60A68" w:rsidRPr="001540E8" w:rsidRDefault="00DF351C" w:rsidP="001540E8">
            <w:pPr>
              <w:pStyle w:val="Subtitle"/>
            </w:pPr>
            <w:sdt>
              <w:sdtPr>
                <w:id w:val="-1704474398"/>
                <w:placeholder>
                  <w:docPart w:val="A92A21D43C234803B679E6F3AC1EF8A9"/>
                </w:placeholder>
                <w:showingPlcHdr/>
                <w15:appearance w15:val="hidden"/>
              </w:sdtPr>
              <w:sdtEndPr/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17A3720C" w14:textId="77777777" w:rsidTr="00DA5A5A">
        <w:trPr>
          <w:trHeight w:val="2073"/>
        </w:trPr>
        <w:tc>
          <w:tcPr>
            <w:tcW w:w="6786" w:type="dxa"/>
            <w:gridSpan w:val="3"/>
            <w:tcBorders>
              <w:bottom w:val="single" w:sz="6" w:space="0" w:color="7F7F7F" w:themeColor="text1" w:themeTint="80"/>
            </w:tcBorders>
          </w:tcPr>
          <w:p w14:paraId="223C2009" w14:textId="77777777" w:rsidR="001540E8" w:rsidRDefault="001540E8" w:rsidP="00B07D4F"/>
          <w:p w14:paraId="77A5CCE3" w14:textId="006DC115" w:rsidR="00A60A68" w:rsidRDefault="00BB6396" w:rsidP="001540E8">
            <w:r>
              <w:t>With over 18 years of work experience in the IT sector, I am a seasoned QA/UAT engineer who is passionate about delivering high-quality software solutions that meet the needs and expectatio</w:t>
            </w:r>
            <w:r w:rsidR="001160DC">
              <w:t xml:space="preserve">ns of the clients. I have a strong background in business analysis, requirements </w:t>
            </w:r>
            <w:r w:rsidR="00F564D2">
              <w:t>eng</w:t>
            </w:r>
            <w:r w:rsidR="009D2E8A">
              <w:t xml:space="preserve">ineering, testing, and documentation, as well as a keen interest in learning new technologies and tools. </w:t>
            </w:r>
          </w:p>
        </w:tc>
        <w:tc>
          <w:tcPr>
            <w:tcW w:w="4014" w:type="dxa"/>
            <w:tcBorders>
              <w:bottom w:val="single" w:sz="6" w:space="0" w:color="7F7F7F" w:themeColor="text1" w:themeTint="80"/>
            </w:tcBorders>
          </w:tcPr>
          <w:p w14:paraId="2EB21594" w14:textId="77777777" w:rsidR="00B07D4F" w:rsidRDefault="00B07D4F" w:rsidP="001540E8">
            <w:pPr>
              <w:rPr>
                <w:noProof/>
                <w:lang w:val="it-IT"/>
              </w:rPr>
            </w:pPr>
          </w:p>
          <w:p w14:paraId="77B11A2F" w14:textId="5496387B" w:rsidR="001540E8" w:rsidRPr="009460D2" w:rsidRDefault="009460D2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Eleni.Kashkan@gmail.com</w:t>
            </w:r>
          </w:p>
          <w:p w14:paraId="604682D2" w14:textId="3686E28D" w:rsidR="001540E8" w:rsidRPr="003F1D3E" w:rsidRDefault="00E3792D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+</w:t>
            </w:r>
            <w:r w:rsidR="00293377">
              <w:rPr>
                <w:noProof/>
                <w:lang w:val="it-IT"/>
              </w:rPr>
              <w:t>375</w:t>
            </w:r>
            <w:r>
              <w:rPr>
                <w:noProof/>
                <w:lang w:val="it-IT"/>
              </w:rPr>
              <w:t xml:space="preserve"> </w:t>
            </w:r>
            <w:r w:rsidR="00293377">
              <w:rPr>
                <w:noProof/>
                <w:lang w:val="it-IT"/>
              </w:rPr>
              <w:t>(29)</w:t>
            </w:r>
            <w:r>
              <w:rPr>
                <w:noProof/>
                <w:lang w:val="it-IT"/>
              </w:rPr>
              <w:t xml:space="preserve"> </w:t>
            </w:r>
            <w:r w:rsidR="00293377">
              <w:rPr>
                <w:noProof/>
                <w:lang w:val="it-IT"/>
              </w:rPr>
              <w:t>633</w:t>
            </w:r>
            <w:r>
              <w:rPr>
                <w:noProof/>
                <w:lang w:val="it-IT"/>
              </w:rPr>
              <w:t xml:space="preserve"> </w:t>
            </w:r>
            <w:r w:rsidR="00293377">
              <w:rPr>
                <w:noProof/>
                <w:lang w:val="it-IT"/>
              </w:rPr>
              <w:t>22</w:t>
            </w:r>
            <w:r>
              <w:rPr>
                <w:noProof/>
                <w:lang w:val="it-IT"/>
              </w:rPr>
              <w:t xml:space="preserve"> </w:t>
            </w:r>
            <w:r w:rsidR="00293377">
              <w:rPr>
                <w:noProof/>
                <w:lang w:val="it-IT"/>
              </w:rPr>
              <w:t>24</w:t>
            </w:r>
          </w:p>
          <w:p w14:paraId="0C15A083" w14:textId="046A6307" w:rsidR="001540E8" w:rsidRPr="003F1D3E" w:rsidRDefault="00293377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Minsk, Belarus</w:t>
            </w:r>
          </w:p>
          <w:p w14:paraId="34BB7C7C" w14:textId="77777777" w:rsidR="000F4065" w:rsidRPr="000F4065" w:rsidRDefault="000F4065" w:rsidP="001540E8"/>
        </w:tc>
      </w:tr>
      <w:tr w:rsidR="009841D7" w:rsidRPr="00020BEB" w14:paraId="79F734CC" w14:textId="77777777" w:rsidTr="00DA5A5A">
        <w:trPr>
          <w:trHeight w:val="2217"/>
        </w:trPr>
        <w:tc>
          <w:tcPr>
            <w:tcW w:w="297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745AF765" w14:textId="77777777" w:rsidR="009841D7" w:rsidRPr="001540E8" w:rsidRDefault="009841D7" w:rsidP="001540E8">
            <w:pPr>
              <w:pStyle w:val="Subtitle"/>
            </w:pPr>
          </w:p>
          <w:p w14:paraId="60D1D101" w14:textId="77777777" w:rsidR="001540E8" w:rsidRPr="001540E8" w:rsidRDefault="00DF351C" w:rsidP="001540E8">
            <w:pPr>
              <w:pStyle w:val="Subtitle"/>
            </w:pPr>
            <w:sdt>
              <w:sdtPr>
                <w:id w:val="-1334530411"/>
                <w:placeholder>
                  <w:docPart w:val="A05F542A8D67458AB024783D64BC2B13"/>
                </w:placeholder>
                <w:temporary/>
                <w:showingPlcHdr/>
                <w15:appearance w15:val="hidden"/>
              </w:sdtPr>
              <w:sdtEndPr/>
              <w:sdtContent>
                <w:r w:rsidR="00AF13A5">
                  <w:t>Education</w:t>
                </w:r>
              </w:sdtContent>
            </w:sdt>
          </w:p>
          <w:p w14:paraId="6C4C022E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39A42C21" w14:textId="427BA11D" w:rsidR="0054527D" w:rsidRDefault="0082794A" w:rsidP="008303ED">
            <w:pPr>
              <w:pStyle w:val="Heading1"/>
            </w:pPr>
            <w:r>
              <w:t>Institute of inform</w:t>
            </w:r>
            <w:r w:rsidR="00AD16ED">
              <w:t>A</w:t>
            </w:r>
            <w:r>
              <w:t xml:space="preserve">tion technology </w:t>
            </w:r>
            <w:r w:rsidR="001036DB">
              <w:t xml:space="preserve">bsuir </w:t>
            </w:r>
            <w:r w:rsidR="00373E55">
              <w:t>– minsk, belarus</w:t>
            </w:r>
          </w:p>
          <w:p w14:paraId="0E3A1912" w14:textId="1BD6A3FC" w:rsidR="00373E55" w:rsidRDefault="003D207A" w:rsidP="00373E55">
            <w:r>
              <w:t xml:space="preserve">Qualification: </w:t>
            </w:r>
            <w:r w:rsidR="00242760">
              <w:t>Business Analyst – Programmer</w:t>
            </w:r>
          </w:p>
          <w:p w14:paraId="554C4C5D" w14:textId="5C3745D8" w:rsidR="00242760" w:rsidRPr="00373E55" w:rsidRDefault="00242760" w:rsidP="00373E55">
            <w:r>
              <w:t>2023-2025</w:t>
            </w:r>
          </w:p>
          <w:p w14:paraId="5BA70A09" w14:textId="77777777" w:rsidR="0054527D" w:rsidRDefault="0054527D" w:rsidP="008303ED">
            <w:pPr>
              <w:pStyle w:val="Heading1"/>
            </w:pPr>
          </w:p>
          <w:p w14:paraId="3AFC915A" w14:textId="68A443A6" w:rsidR="001540E8" w:rsidRPr="008303ED" w:rsidRDefault="00AA57A6" w:rsidP="008303ED">
            <w:pPr>
              <w:pStyle w:val="Heading1"/>
            </w:pPr>
            <w:r>
              <w:t>Belarusian State Economic Univercity</w:t>
            </w:r>
            <w:r w:rsidR="005D24C2">
              <w:t xml:space="preserve"> – Minsk, belarus</w:t>
            </w:r>
          </w:p>
          <w:p w14:paraId="0661003E" w14:textId="42A35451" w:rsidR="001540E8" w:rsidRPr="009B4B3C" w:rsidRDefault="00971249" w:rsidP="001540E8">
            <w:pPr>
              <w:rPr>
                <w:spacing w:val="20"/>
              </w:rPr>
            </w:pPr>
            <w:r>
              <w:rPr>
                <w:lang w:val="it-IT"/>
              </w:rPr>
              <w:t>Bachelor of International Economic Relations</w:t>
            </w:r>
          </w:p>
          <w:p w14:paraId="5252F622" w14:textId="0A0DD8B6" w:rsidR="001540E8" w:rsidRDefault="005D24C2" w:rsidP="001540E8">
            <w:pPr>
              <w:rPr>
                <w:lang w:val="it-IT"/>
              </w:rPr>
            </w:pPr>
            <w:r>
              <w:rPr>
                <w:lang w:val="it-IT"/>
              </w:rPr>
              <w:t>2000-2005</w:t>
            </w:r>
          </w:p>
          <w:p w14:paraId="53B94540" w14:textId="77777777" w:rsidR="00B07D4F" w:rsidRPr="00B07D4F" w:rsidRDefault="00B07D4F" w:rsidP="00DA5A5A">
            <w:pPr>
              <w:pStyle w:val="Subtitle"/>
              <w:rPr>
                <w:lang w:val="it-IT"/>
              </w:rPr>
            </w:pPr>
          </w:p>
        </w:tc>
        <w:tc>
          <w:tcPr>
            <w:tcW w:w="698" w:type="dxa"/>
            <w:vMerge w:val="restart"/>
            <w:tcBorders>
              <w:top w:val="single" w:sz="6" w:space="0" w:color="7F7F7F" w:themeColor="text1" w:themeTint="80"/>
            </w:tcBorders>
          </w:tcPr>
          <w:p w14:paraId="05A28C5C" w14:textId="77777777" w:rsidR="009841D7" w:rsidRPr="009841D7" w:rsidRDefault="009841D7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32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47EF4C4F" w14:textId="77777777" w:rsidR="009841D7" w:rsidRPr="001540E8" w:rsidRDefault="009841D7" w:rsidP="001540E8">
            <w:pPr>
              <w:pStyle w:val="Subtitle"/>
            </w:pPr>
          </w:p>
          <w:p w14:paraId="424F56F4" w14:textId="77777777" w:rsidR="001540E8" w:rsidRPr="00020BEB" w:rsidRDefault="00DF351C" w:rsidP="001540E8">
            <w:pPr>
              <w:pStyle w:val="Subtitle"/>
            </w:pPr>
            <w:sdt>
              <w:sdtPr>
                <w:id w:val="1696962928"/>
                <w:placeholder>
                  <w:docPart w:val="0C29A83F8B0E4F7E81C38A0B313676BD"/>
                </w:placeholder>
                <w:temporary/>
                <w:showingPlcHdr/>
                <w15:appearance w15:val="hidden"/>
              </w:sdtPr>
              <w:sdtEndPr/>
              <w:sdtContent>
                <w:r w:rsidR="001540E8" w:rsidRPr="00CF2BE7">
                  <w:t>Experience</w:t>
                </w:r>
              </w:sdtContent>
            </w:sdt>
          </w:p>
          <w:p w14:paraId="78C7A9D3" w14:textId="77777777" w:rsidR="001540E8" w:rsidRDefault="001540E8" w:rsidP="001540E8"/>
          <w:p w14:paraId="1ECB0608" w14:textId="15D47171" w:rsidR="001540E8" w:rsidRPr="008303ED" w:rsidRDefault="00556B81" w:rsidP="008303ED">
            <w:pPr>
              <w:pStyle w:val="Heading1"/>
            </w:pPr>
            <w:r>
              <w:t>QA/UAT</w:t>
            </w:r>
            <w:r w:rsidR="0019158B">
              <w:t xml:space="preserve"> support</w:t>
            </w:r>
            <w:r>
              <w:t xml:space="preserve"> engineer</w:t>
            </w:r>
            <w:r w:rsidR="001540E8" w:rsidRPr="008303ED">
              <w:t xml:space="preserve"> </w:t>
            </w:r>
            <w:r w:rsidR="008843CB" w:rsidRPr="008843CB">
              <w:rPr>
                <w:b w:val="0"/>
                <w:bCs/>
              </w:rPr>
              <w:t>Allied testing</w:t>
            </w:r>
          </w:p>
          <w:p w14:paraId="6DB3167A" w14:textId="7FBFE851" w:rsidR="001540E8" w:rsidRPr="00AF13A5" w:rsidRDefault="00882745" w:rsidP="00AF13A5">
            <w:pPr>
              <w:pStyle w:val="Heading2"/>
            </w:pPr>
            <w:r>
              <w:t>Mar 2020 - Present</w:t>
            </w:r>
          </w:p>
          <w:p w14:paraId="1B2CCF68" w14:textId="77777777" w:rsidR="00CC38C2" w:rsidRDefault="00882745" w:rsidP="001540E8">
            <w:pPr>
              <w:rPr>
                <w:szCs w:val="20"/>
              </w:rPr>
            </w:pPr>
            <w:r>
              <w:rPr>
                <w:szCs w:val="20"/>
              </w:rPr>
              <w:t>At Allied Testing, I am responsible for managing the testing activities of various pro</w:t>
            </w:r>
            <w:r w:rsidR="008E6D5A">
              <w:rPr>
                <w:szCs w:val="20"/>
              </w:rPr>
              <w:t>jects, from planning and designing test cases, to executing tests, reporting</w:t>
            </w:r>
            <w:r w:rsidR="008C1266">
              <w:rPr>
                <w:szCs w:val="20"/>
              </w:rPr>
              <w:t>,</w:t>
            </w:r>
            <w:r w:rsidR="008E6D5A">
              <w:rPr>
                <w:szCs w:val="20"/>
              </w:rPr>
              <w:t xml:space="preserve"> and tracking defects</w:t>
            </w:r>
            <w:r w:rsidR="00B357F5">
              <w:rPr>
                <w:szCs w:val="20"/>
              </w:rPr>
              <w:t xml:space="preserve">. I use </w:t>
            </w:r>
            <w:r w:rsidR="001A7F37">
              <w:rPr>
                <w:szCs w:val="20"/>
              </w:rPr>
              <w:t xml:space="preserve">Jira </w:t>
            </w:r>
            <w:r w:rsidR="00344F98">
              <w:rPr>
                <w:szCs w:val="20"/>
              </w:rPr>
              <w:t xml:space="preserve">and other tools </w:t>
            </w:r>
            <w:r w:rsidR="001A7F37">
              <w:rPr>
                <w:szCs w:val="20"/>
              </w:rPr>
              <w:t xml:space="preserve">to ensure </w:t>
            </w:r>
            <w:r w:rsidR="006A6D5C">
              <w:rPr>
                <w:szCs w:val="20"/>
              </w:rPr>
              <w:t>reliability, functionality, and performance of the so</w:t>
            </w:r>
            <w:r w:rsidR="00CB4A57">
              <w:rPr>
                <w:szCs w:val="20"/>
              </w:rPr>
              <w:t xml:space="preserve">ftware systems. I also </w:t>
            </w:r>
            <w:r w:rsidR="000F53CE">
              <w:rPr>
                <w:szCs w:val="20"/>
              </w:rPr>
              <w:t xml:space="preserve">collaborate with the developers, project managers, and business users </w:t>
            </w:r>
            <w:r w:rsidR="00AE250A">
              <w:rPr>
                <w:szCs w:val="20"/>
              </w:rPr>
              <w:t>t</w:t>
            </w:r>
            <w:r w:rsidR="000F53CE">
              <w:rPr>
                <w:szCs w:val="20"/>
              </w:rPr>
              <w:t>o ensure proper implementation</w:t>
            </w:r>
            <w:r w:rsidR="00AE250A">
              <w:rPr>
                <w:szCs w:val="20"/>
              </w:rPr>
              <w:t xml:space="preserve"> and integration of the systems. </w:t>
            </w:r>
          </w:p>
          <w:p w14:paraId="3031B37E" w14:textId="606DEB53" w:rsidR="00296E65" w:rsidRPr="00296E65" w:rsidRDefault="00454251" w:rsidP="001540E8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96E65">
              <w:rPr>
                <w:szCs w:val="20"/>
              </w:rPr>
              <w:t xml:space="preserve"> </w:t>
            </w:r>
            <w:r w:rsidR="007C6919">
              <w:rPr>
                <w:szCs w:val="20"/>
              </w:rPr>
              <w:t xml:space="preserve">actively </w:t>
            </w:r>
            <w:r w:rsidR="00296E65">
              <w:rPr>
                <w:szCs w:val="20"/>
              </w:rPr>
              <w:t>participated in 9 projects for</w:t>
            </w:r>
            <w:r w:rsidR="006A271C">
              <w:rPr>
                <w:szCs w:val="20"/>
              </w:rPr>
              <w:t xml:space="preserve"> Refinitiv, LSEG</w:t>
            </w:r>
            <w:r w:rsidR="00600DBE">
              <w:rPr>
                <w:szCs w:val="20"/>
              </w:rPr>
              <w:t xml:space="preserve"> </w:t>
            </w:r>
            <w:proofErr w:type="gramStart"/>
            <w:r w:rsidR="00600DBE">
              <w:rPr>
                <w:szCs w:val="20"/>
              </w:rPr>
              <w:t>business</w:t>
            </w:r>
            <w:r w:rsidR="00120E82">
              <w:rPr>
                <w:szCs w:val="20"/>
              </w:rPr>
              <w:t>,</w:t>
            </w:r>
            <w:r w:rsidR="00296E65">
              <w:rPr>
                <w:szCs w:val="20"/>
              </w:rPr>
              <w:t xml:space="preserve"> </w:t>
            </w:r>
            <w:r w:rsidR="006A271C">
              <w:rPr>
                <w:szCs w:val="20"/>
              </w:rPr>
              <w:t xml:space="preserve"> and</w:t>
            </w:r>
            <w:proofErr w:type="gramEnd"/>
            <w:r w:rsidR="006A271C">
              <w:rPr>
                <w:szCs w:val="20"/>
              </w:rPr>
              <w:t xml:space="preserve"> successfully</w:t>
            </w:r>
            <w:r w:rsidR="00EF446E">
              <w:rPr>
                <w:szCs w:val="20"/>
              </w:rPr>
              <w:t xml:space="preserve"> completed 13 UATs.</w:t>
            </w:r>
            <w:r w:rsidR="006A271C">
              <w:rPr>
                <w:szCs w:val="20"/>
              </w:rPr>
              <w:t xml:space="preserve"> </w:t>
            </w:r>
          </w:p>
          <w:p w14:paraId="0A7241A8" w14:textId="7DBFBFD6" w:rsidR="009841D7" w:rsidRDefault="00AE250A" w:rsidP="001540E8">
            <w:pPr>
              <w:rPr>
                <w:szCs w:val="20"/>
              </w:rPr>
            </w:pPr>
            <w:r>
              <w:rPr>
                <w:szCs w:val="20"/>
              </w:rPr>
              <w:t xml:space="preserve">I am always eager to improve my skills and knowledge, and I have recently obtained certifications in Learning REST APIs, Postman Essential Training, </w:t>
            </w:r>
            <w:r w:rsidR="000C7108">
              <w:rPr>
                <w:szCs w:val="20"/>
              </w:rPr>
              <w:t>and Test Automation Foundations from LinkedIn</w:t>
            </w:r>
            <w:r w:rsidR="00D132EA">
              <w:rPr>
                <w:szCs w:val="20"/>
              </w:rPr>
              <w:t>.</w:t>
            </w:r>
          </w:p>
          <w:p w14:paraId="5C4D7CE8" w14:textId="77777777" w:rsidR="001540E8" w:rsidRDefault="001540E8" w:rsidP="001540E8">
            <w:pPr>
              <w:rPr>
                <w:szCs w:val="20"/>
              </w:rPr>
            </w:pPr>
          </w:p>
          <w:p w14:paraId="23BDB6EF" w14:textId="3C8C356F" w:rsidR="00AF13A5" w:rsidRPr="008303ED" w:rsidRDefault="006806E9" w:rsidP="008303ED">
            <w:pPr>
              <w:pStyle w:val="Heading1"/>
            </w:pPr>
            <w:r>
              <w:t>Managing Director</w:t>
            </w:r>
            <w:r w:rsidR="00AF13A5" w:rsidRPr="008303ED">
              <w:rPr>
                <w:rStyle w:val="NotBold"/>
              </w:rPr>
              <w:t xml:space="preserve"> </w:t>
            </w:r>
            <w:r>
              <w:rPr>
                <w:rStyle w:val="NotBold"/>
              </w:rPr>
              <w:t>Kruzhevnica.by web store</w:t>
            </w:r>
          </w:p>
          <w:p w14:paraId="401FC2D2" w14:textId="5771417F" w:rsidR="00AF13A5" w:rsidRPr="00AF13A5" w:rsidRDefault="00A22A59" w:rsidP="00AF13A5">
            <w:pPr>
              <w:pStyle w:val="Heading2"/>
            </w:pPr>
            <w:r>
              <w:t>Oct 2014 – Dec 2022</w:t>
            </w:r>
          </w:p>
          <w:p w14:paraId="1D81BD85" w14:textId="6E2D1DBC" w:rsidR="009841D7" w:rsidRDefault="00A22A59" w:rsidP="00AF13A5">
            <w:pPr>
              <w:rPr>
                <w:szCs w:val="20"/>
              </w:rPr>
            </w:pPr>
            <w:r>
              <w:rPr>
                <w:szCs w:val="20"/>
              </w:rPr>
              <w:t>Managed all activities for the e-commerce business.</w:t>
            </w:r>
          </w:p>
          <w:p w14:paraId="0289C9E9" w14:textId="0F35B411" w:rsidR="007D6FC2" w:rsidRDefault="007D6FC2" w:rsidP="00AF13A5">
            <w:pPr>
              <w:rPr>
                <w:szCs w:val="20"/>
              </w:rPr>
            </w:pPr>
          </w:p>
          <w:p w14:paraId="07217075" w14:textId="6E9FC65D" w:rsidR="00A22A59" w:rsidRDefault="00A22A59" w:rsidP="00AF13A5">
            <w:pPr>
              <w:rPr>
                <w:szCs w:val="20"/>
              </w:rPr>
            </w:pPr>
            <w:r>
              <w:rPr>
                <w:szCs w:val="20"/>
              </w:rPr>
              <w:t>Key contributions:</w:t>
            </w:r>
          </w:p>
          <w:p w14:paraId="6F9C8434" w14:textId="70EBB270" w:rsidR="00A22A59" w:rsidRPr="007D6FC2" w:rsidRDefault="00BA45C7" w:rsidP="007D6FC2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7D6FC2">
              <w:rPr>
                <w:szCs w:val="20"/>
              </w:rPr>
              <w:t>Administration of online shop.</w:t>
            </w:r>
          </w:p>
          <w:p w14:paraId="5AD696D7" w14:textId="6B49A7CA" w:rsidR="00BA45C7" w:rsidRPr="007D6FC2" w:rsidRDefault="00BA45C7" w:rsidP="007D6FC2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7D6FC2">
              <w:rPr>
                <w:szCs w:val="20"/>
              </w:rPr>
              <w:t>Setting up business processes.</w:t>
            </w:r>
          </w:p>
          <w:p w14:paraId="1C2A1CF7" w14:textId="41394C16" w:rsidR="00BA45C7" w:rsidRPr="007D6FC2" w:rsidRDefault="00BA45C7" w:rsidP="007D6FC2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7D6FC2">
              <w:rPr>
                <w:szCs w:val="20"/>
              </w:rPr>
              <w:t>Proce</w:t>
            </w:r>
            <w:r w:rsidR="00107C7B" w:rsidRPr="007D6FC2">
              <w:rPr>
                <w:szCs w:val="20"/>
              </w:rPr>
              <w:t>ssing customers’ orders.</w:t>
            </w:r>
          </w:p>
          <w:p w14:paraId="0B114C08" w14:textId="237ED141" w:rsidR="00107C7B" w:rsidRPr="007D6FC2" w:rsidRDefault="00107C7B" w:rsidP="007D6FC2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7D6FC2">
              <w:rPr>
                <w:szCs w:val="20"/>
              </w:rPr>
              <w:t>Customer support.</w:t>
            </w:r>
          </w:p>
          <w:p w14:paraId="38ADBE0F" w14:textId="0CCBCA42" w:rsidR="00107C7B" w:rsidRPr="007D6FC2" w:rsidRDefault="00107C7B" w:rsidP="007D6FC2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7D6FC2">
              <w:rPr>
                <w:szCs w:val="20"/>
              </w:rPr>
              <w:t>Work with payment services.</w:t>
            </w:r>
          </w:p>
          <w:p w14:paraId="155058E2" w14:textId="77777777" w:rsidR="00AF13A5" w:rsidRDefault="00AF13A5" w:rsidP="00AF13A5">
            <w:pPr>
              <w:rPr>
                <w:szCs w:val="20"/>
              </w:rPr>
            </w:pPr>
          </w:p>
          <w:p w14:paraId="466E871B" w14:textId="1FB0F192" w:rsidR="00AF13A5" w:rsidRPr="008303ED" w:rsidRDefault="00C06CE5" w:rsidP="008303ED">
            <w:pPr>
              <w:pStyle w:val="Heading1"/>
            </w:pPr>
            <w:r>
              <w:lastRenderedPageBreak/>
              <w:t>Business Analyst</w:t>
            </w:r>
            <w:r w:rsidR="00AF13A5" w:rsidRPr="008303ED">
              <w:t xml:space="preserve"> </w:t>
            </w:r>
            <w:r w:rsidR="00464288">
              <w:rPr>
                <w:rStyle w:val="NotBold"/>
              </w:rPr>
              <w:t>STER group</w:t>
            </w:r>
          </w:p>
          <w:p w14:paraId="1941E8B5" w14:textId="2D28CCD4" w:rsidR="00AF13A5" w:rsidRPr="00020BEB" w:rsidRDefault="00464288" w:rsidP="00AF13A5">
            <w:pPr>
              <w:pStyle w:val="Heading2"/>
              <w:rPr>
                <w:i/>
              </w:rPr>
            </w:pPr>
            <w:r>
              <w:t>May 2004 – Dec 2013</w:t>
            </w:r>
            <w:r w:rsidR="00AF13A5">
              <w:t xml:space="preserve"> </w:t>
            </w:r>
          </w:p>
          <w:p w14:paraId="5B9A6723" w14:textId="4D738042" w:rsidR="00AF13A5" w:rsidRDefault="00113E1C" w:rsidP="00AF13A5">
            <w:pPr>
              <w:rPr>
                <w:szCs w:val="20"/>
              </w:rPr>
            </w:pPr>
            <w:r>
              <w:rPr>
                <w:szCs w:val="20"/>
              </w:rPr>
              <w:t>Lead the development for the accounting software “1C:</w:t>
            </w:r>
            <w:r w:rsidR="00AE6E75">
              <w:rPr>
                <w:szCs w:val="20"/>
              </w:rPr>
              <w:t xml:space="preserve"> </w:t>
            </w:r>
            <w:r>
              <w:rPr>
                <w:szCs w:val="20"/>
              </w:rPr>
              <w:t>Enterprise CRM”</w:t>
            </w:r>
            <w:r w:rsidR="00AE6E75">
              <w:rPr>
                <w:szCs w:val="20"/>
              </w:rPr>
              <w:t>.</w:t>
            </w:r>
          </w:p>
          <w:p w14:paraId="2B498A64" w14:textId="77777777" w:rsidR="00AE6E75" w:rsidRDefault="00AE6E75" w:rsidP="00AF13A5"/>
          <w:p w14:paraId="382C771D" w14:textId="77777777" w:rsidR="00AE6E75" w:rsidRDefault="00AE6E75" w:rsidP="00AF13A5">
            <w:r>
              <w:t>Key contributions</w:t>
            </w:r>
            <w:r w:rsidR="00773F1A">
              <w:t>:</w:t>
            </w:r>
          </w:p>
          <w:p w14:paraId="0399D7C8" w14:textId="77777777" w:rsidR="00773F1A" w:rsidRDefault="00773F1A" w:rsidP="00E32A51">
            <w:pPr>
              <w:pStyle w:val="ListParagraph"/>
              <w:numPr>
                <w:ilvl w:val="0"/>
                <w:numId w:val="10"/>
              </w:numPr>
            </w:pPr>
            <w:r>
              <w:t>Requirement analysis.</w:t>
            </w:r>
          </w:p>
          <w:p w14:paraId="2758E5A0" w14:textId="77777777" w:rsidR="00773F1A" w:rsidRDefault="00773F1A" w:rsidP="00E32A51">
            <w:pPr>
              <w:pStyle w:val="ListParagraph"/>
              <w:numPr>
                <w:ilvl w:val="0"/>
                <w:numId w:val="10"/>
              </w:numPr>
            </w:pPr>
            <w:r>
              <w:t>Testing the system and creating the user manuals including the system documentation.</w:t>
            </w:r>
          </w:p>
          <w:p w14:paraId="5329F88C" w14:textId="4E83272A" w:rsidR="00E32A51" w:rsidRDefault="00E32A51" w:rsidP="00E32A51">
            <w:pPr>
              <w:pStyle w:val="ListParagraph"/>
              <w:numPr>
                <w:ilvl w:val="0"/>
                <w:numId w:val="10"/>
              </w:numPr>
            </w:pPr>
            <w:r>
              <w:t>Liaising with system architects and developers to ensure proper implementation of the system.</w:t>
            </w:r>
          </w:p>
          <w:p w14:paraId="58FFEF7F" w14:textId="52260699" w:rsidR="00E32A51" w:rsidRDefault="00E32A51" w:rsidP="00E32A51">
            <w:pPr>
              <w:pStyle w:val="ListParagraph"/>
              <w:numPr>
                <w:ilvl w:val="0"/>
                <w:numId w:val="10"/>
              </w:numPr>
            </w:pPr>
            <w:r>
              <w:t>Supporting business users.</w:t>
            </w:r>
          </w:p>
          <w:p w14:paraId="10892FB0" w14:textId="697C1736" w:rsidR="00773F1A" w:rsidRPr="003514CA" w:rsidRDefault="00773F1A" w:rsidP="00AF13A5"/>
        </w:tc>
      </w:tr>
      <w:tr w:rsidR="009841D7" w:rsidRPr="00020BEB" w14:paraId="7557651F" w14:textId="77777777" w:rsidTr="00DA5A5A">
        <w:trPr>
          <w:trHeight w:val="2880"/>
        </w:trPr>
        <w:tc>
          <w:tcPr>
            <w:tcW w:w="2970" w:type="dxa"/>
            <w:tcBorders>
              <w:top w:val="single" w:sz="6" w:space="0" w:color="7F7F7F" w:themeColor="text1" w:themeTint="80"/>
            </w:tcBorders>
          </w:tcPr>
          <w:p w14:paraId="1BB1695A" w14:textId="77777777" w:rsidR="009841D7" w:rsidRPr="00AF13A5" w:rsidRDefault="009841D7" w:rsidP="005262BB">
            <w:pPr>
              <w:pStyle w:val="Subtitle"/>
            </w:pPr>
          </w:p>
          <w:p w14:paraId="00236343" w14:textId="77777777" w:rsidR="009841D7" w:rsidRPr="00900996" w:rsidRDefault="00DF351C" w:rsidP="00B07D4F">
            <w:pPr>
              <w:pStyle w:val="Subtitle"/>
            </w:pPr>
            <w:sdt>
              <w:sdtPr>
                <w:id w:val="401960580"/>
                <w:placeholder>
                  <w:docPart w:val="33ECEA7167B141AC8C7303EDA98828A6"/>
                </w:placeholder>
                <w:temporary/>
                <w:showingPlcHdr/>
                <w15:appearance w15:val="hidden"/>
              </w:sdtPr>
              <w:sdtEndPr/>
              <w:sdtContent>
                <w:r w:rsidR="005262BB">
                  <w:t>Skills</w:t>
                </w:r>
              </w:sdtContent>
            </w:sdt>
          </w:p>
          <w:p w14:paraId="68A3B257" w14:textId="77777777" w:rsidR="005262BB" w:rsidRDefault="005262BB" w:rsidP="00B07D4F">
            <w:pPr>
              <w:spacing w:line="360" w:lineRule="auto"/>
            </w:pPr>
          </w:p>
          <w:p w14:paraId="3E0B5784" w14:textId="77777777" w:rsidR="0095776D" w:rsidRDefault="00372235" w:rsidP="008303ED">
            <w:pPr>
              <w:pStyle w:val="Heading3"/>
            </w:pPr>
            <w:r>
              <w:t>Salesforce.com</w:t>
            </w:r>
          </w:p>
          <w:p w14:paraId="7A13DDFE" w14:textId="77777777" w:rsidR="0095776D" w:rsidRDefault="00925ABD" w:rsidP="0095776D">
            <w:pPr>
              <w:pStyle w:val="Heading3"/>
            </w:pPr>
            <w:r>
              <w:t>SAP</w:t>
            </w:r>
          </w:p>
          <w:p w14:paraId="11E7C112" w14:textId="3A67D337" w:rsidR="0095776D" w:rsidRDefault="0095776D" w:rsidP="0095776D">
            <w:pPr>
              <w:pStyle w:val="Heading3"/>
            </w:pPr>
            <w:r>
              <w:t>S</w:t>
            </w:r>
            <w:r w:rsidR="00513823">
              <w:t>ervice</w:t>
            </w:r>
            <w:r>
              <w:t>N</w:t>
            </w:r>
            <w:r w:rsidR="00513823">
              <w:t>ow</w:t>
            </w:r>
          </w:p>
          <w:p w14:paraId="39523879" w14:textId="3917B0A5" w:rsidR="00957599" w:rsidRDefault="0011474B" w:rsidP="00957599">
            <w:pPr>
              <w:pStyle w:val="Heading3"/>
            </w:pPr>
            <w:r>
              <w:t>QA/</w:t>
            </w:r>
            <w:r w:rsidR="0095776D">
              <w:t>UAT</w:t>
            </w:r>
          </w:p>
          <w:p w14:paraId="7418D37B" w14:textId="77777777" w:rsidR="00963FE9" w:rsidRDefault="00E532F1" w:rsidP="00963FE9">
            <w:pPr>
              <w:pStyle w:val="Heading3"/>
            </w:pPr>
            <w:r>
              <w:t>JIRA</w:t>
            </w:r>
          </w:p>
          <w:p w14:paraId="3059C1C6" w14:textId="77777777" w:rsidR="005108FB" w:rsidRDefault="00E532F1" w:rsidP="005108FB">
            <w:pPr>
              <w:pStyle w:val="Heading3"/>
            </w:pPr>
            <w:r>
              <w:t>Confluence</w:t>
            </w:r>
          </w:p>
          <w:p w14:paraId="0208FE15" w14:textId="400C3BAA" w:rsidR="005108FB" w:rsidRDefault="00957599" w:rsidP="005108FB">
            <w:pPr>
              <w:pStyle w:val="Heading3"/>
            </w:pPr>
            <w:r>
              <w:t>System Integration Testing</w:t>
            </w:r>
          </w:p>
          <w:p w14:paraId="77A65DAB" w14:textId="5C8F56FD" w:rsidR="005108FB" w:rsidRDefault="005108FB" w:rsidP="00963FE9">
            <w:r>
              <w:t>Microsoft Excel</w:t>
            </w:r>
          </w:p>
          <w:p w14:paraId="3538A781" w14:textId="77777777" w:rsidR="00174E8A" w:rsidRDefault="00174E8A" w:rsidP="00963FE9">
            <w:pPr>
              <w:rPr>
                <w:rFonts w:eastAsiaTheme="majorEastAsia" w:cstheme="majorBidi"/>
              </w:rPr>
            </w:pPr>
          </w:p>
          <w:p w14:paraId="606EAC28" w14:textId="173AB91D" w:rsidR="009841D7" w:rsidRPr="005262BB" w:rsidRDefault="009841D7" w:rsidP="00963FE9"/>
        </w:tc>
        <w:tc>
          <w:tcPr>
            <w:tcW w:w="698" w:type="dxa"/>
            <w:vMerge/>
          </w:tcPr>
          <w:p w14:paraId="10CF5D84" w14:textId="77777777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7132" w:type="dxa"/>
            <w:gridSpan w:val="2"/>
            <w:vMerge/>
          </w:tcPr>
          <w:p w14:paraId="7E434267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34CF5245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093EC39" wp14:editId="15DA014E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CDE974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6770C275" wp14:editId="6BE0FA63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30F299C8" wp14:editId="6602643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04CACA81" wp14:editId="72C75F66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65A3B028" wp14:editId="53A9E225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375589B2" wp14:editId="67904CD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BC3BC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25E12336" wp14:editId="4910843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7D0B4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19AC20C6" wp14:editId="7B71FEA7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775F54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5F434BBF" wp14:editId="33BDBAA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10AD569B" wp14:editId="64E040EA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0A272B3A" wp14:editId="1BB1F7D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157E77B5" wp14:editId="2FC32AD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D4FCDB3" wp14:editId="29934A6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FA998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9B484A" wp14:editId="6A30E8B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D6FF3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3A5796">
      <w:headerReference w:type="default" r:id="rId17"/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8429" w14:textId="77777777" w:rsidR="003A5796" w:rsidRDefault="003A5796" w:rsidP="00AA35A8">
      <w:pPr>
        <w:spacing w:line="240" w:lineRule="auto"/>
      </w:pPr>
      <w:r>
        <w:separator/>
      </w:r>
    </w:p>
  </w:endnote>
  <w:endnote w:type="continuationSeparator" w:id="0">
    <w:p w14:paraId="5E181686" w14:textId="77777777" w:rsidR="003A5796" w:rsidRDefault="003A5796" w:rsidP="00AA35A8">
      <w:pPr>
        <w:spacing w:line="240" w:lineRule="auto"/>
      </w:pPr>
      <w:r>
        <w:continuationSeparator/>
      </w:r>
    </w:p>
  </w:endnote>
  <w:endnote w:type="continuationNotice" w:id="1">
    <w:p w14:paraId="705E1046" w14:textId="77777777" w:rsidR="003A5796" w:rsidRDefault="003A57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0DB3" w14:textId="77777777" w:rsidR="003A5796" w:rsidRDefault="003A5796" w:rsidP="00AA35A8">
      <w:pPr>
        <w:spacing w:line="240" w:lineRule="auto"/>
      </w:pPr>
      <w:r>
        <w:separator/>
      </w:r>
    </w:p>
  </w:footnote>
  <w:footnote w:type="continuationSeparator" w:id="0">
    <w:p w14:paraId="4D2A61DF" w14:textId="77777777" w:rsidR="003A5796" w:rsidRDefault="003A5796" w:rsidP="00AA35A8">
      <w:pPr>
        <w:spacing w:line="240" w:lineRule="auto"/>
      </w:pPr>
      <w:r>
        <w:continuationSeparator/>
      </w:r>
    </w:p>
  </w:footnote>
  <w:footnote w:type="continuationNotice" w:id="1">
    <w:p w14:paraId="19B4E5D3" w14:textId="77777777" w:rsidR="003A5796" w:rsidRDefault="003A57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F205" w14:textId="77777777" w:rsidR="008C67AE" w:rsidRDefault="008C6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3520E"/>
    <w:multiLevelType w:val="hybridMultilevel"/>
    <w:tmpl w:val="405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464D2"/>
    <w:multiLevelType w:val="hybridMultilevel"/>
    <w:tmpl w:val="10D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9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  <w:num w:numId="9" w16cid:durableId="1994790735">
    <w:abstractNumId w:val="7"/>
  </w:num>
  <w:num w:numId="10" w16cid:durableId="1266888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4D"/>
    <w:rsid w:val="00001A29"/>
    <w:rsid w:val="0000752A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656CB"/>
    <w:rsid w:val="000873F6"/>
    <w:rsid w:val="00096F05"/>
    <w:rsid w:val="000A088F"/>
    <w:rsid w:val="000A74E6"/>
    <w:rsid w:val="000B1B28"/>
    <w:rsid w:val="000B286F"/>
    <w:rsid w:val="000B49A7"/>
    <w:rsid w:val="000C7108"/>
    <w:rsid w:val="000D134B"/>
    <w:rsid w:val="000F4065"/>
    <w:rsid w:val="000F53CE"/>
    <w:rsid w:val="000F792A"/>
    <w:rsid w:val="0010041D"/>
    <w:rsid w:val="001036DB"/>
    <w:rsid w:val="00107C7B"/>
    <w:rsid w:val="00113E1C"/>
    <w:rsid w:val="0011474B"/>
    <w:rsid w:val="001160DC"/>
    <w:rsid w:val="001168F3"/>
    <w:rsid w:val="00120E82"/>
    <w:rsid w:val="00124ED6"/>
    <w:rsid w:val="001441C0"/>
    <w:rsid w:val="001540E8"/>
    <w:rsid w:val="00167789"/>
    <w:rsid w:val="00174E8A"/>
    <w:rsid w:val="0019158B"/>
    <w:rsid w:val="00194704"/>
    <w:rsid w:val="001A036A"/>
    <w:rsid w:val="001A7F37"/>
    <w:rsid w:val="001B160B"/>
    <w:rsid w:val="001D7FE7"/>
    <w:rsid w:val="00203213"/>
    <w:rsid w:val="0021157F"/>
    <w:rsid w:val="0021588A"/>
    <w:rsid w:val="002236D5"/>
    <w:rsid w:val="00232511"/>
    <w:rsid w:val="00242760"/>
    <w:rsid w:val="00243756"/>
    <w:rsid w:val="0027193E"/>
    <w:rsid w:val="00286072"/>
    <w:rsid w:val="00293377"/>
    <w:rsid w:val="00296E65"/>
    <w:rsid w:val="002A5EE5"/>
    <w:rsid w:val="002A7891"/>
    <w:rsid w:val="002C4E0C"/>
    <w:rsid w:val="002E7306"/>
    <w:rsid w:val="003147DC"/>
    <w:rsid w:val="00331DCE"/>
    <w:rsid w:val="00334FEA"/>
    <w:rsid w:val="00344F98"/>
    <w:rsid w:val="003514CA"/>
    <w:rsid w:val="00352A17"/>
    <w:rsid w:val="00372235"/>
    <w:rsid w:val="00373E55"/>
    <w:rsid w:val="00380411"/>
    <w:rsid w:val="003826B7"/>
    <w:rsid w:val="003877F8"/>
    <w:rsid w:val="00391BEA"/>
    <w:rsid w:val="003A5796"/>
    <w:rsid w:val="003B351B"/>
    <w:rsid w:val="003B4AEF"/>
    <w:rsid w:val="003B7F92"/>
    <w:rsid w:val="003D207A"/>
    <w:rsid w:val="003F31D0"/>
    <w:rsid w:val="004013A2"/>
    <w:rsid w:val="00415CF3"/>
    <w:rsid w:val="00453A7B"/>
    <w:rsid w:val="00454251"/>
    <w:rsid w:val="00457ADE"/>
    <w:rsid w:val="00462350"/>
    <w:rsid w:val="00464288"/>
    <w:rsid w:val="00464B92"/>
    <w:rsid w:val="004671E2"/>
    <w:rsid w:val="00471409"/>
    <w:rsid w:val="004936B2"/>
    <w:rsid w:val="004A05B2"/>
    <w:rsid w:val="004A28EA"/>
    <w:rsid w:val="004D5532"/>
    <w:rsid w:val="004D611C"/>
    <w:rsid w:val="005108FB"/>
    <w:rsid w:val="00513823"/>
    <w:rsid w:val="00524297"/>
    <w:rsid w:val="005262BB"/>
    <w:rsid w:val="00537559"/>
    <w:rsid w:val="005408D2"/>
    <w:rsid w:val="0054527D"/>
    <w:rsid w:val="00556B81"/>
    <w:rsid w:val="005D24C2"/>
    <w:rsid w:val="005E0B89"/>
    <w:rsid w:val="00600DBE"/>
    <w:rsid w:val="00626B3C"/>
    <w:rsid w:val="006375EE"/>
    <w:rsid w:val="006511D0"/>
    <w:rsid w:val="006806E9"/>
    <w:rsid w:val="0069541B"/>
    <w:rsid w:val="00697E48"/>
    <w:rsid w:val="006A1E18"/>
    <w:rsid w:val="006A271C"/>
    <w:rsid w:val="006A37C0"/>
    <w:rsid w:val="006A6D5C"/>
    <w:rsid w:val="006C7F5A"/>
    <w:rsid w:val="006D4544"/>
    <w:rsid w:val="0070360A"/>
    <w:rsid w:val="007271C3"/>
    <w:rsid w:val="00746B0A"/>
    <w:rsid w:val="00773F1A"/>
    <w:rsid w:val="00791376"/>
    <w:rsid w:val="00791C5D"/>
    <w:rsid w:val="007B4FF4"/>
    <w:rsid w:val="007C6919"/>
    <w:rsid w:val="007D6FC2"/>
    <w:rsid w:val="007D7F15"/>
    <w:rsid w:val="0082794A"/>
    <w:rsid w:val="008303ED"/>
    <w:rsid w:val="00831977"/>
    <w:rsid w:val="008377D9"/>
    <w:rsid w:val="00871DB8"/>
    <w:rsid w:val="00882745"/>
    <w:rsid w:val="008843CB"/>
    <w:rsid w:val="00887E05"/>
    <w:rsid w:val="008A171A"/>
    <w:rsid w:val="008C1266"/>
    <w:rsid w:val="008C67AE"/>
    <w:rsid w:val="008C6FDE"/>
    <w:rsid w:val="008D5253"/>
    <w:rsid w:val="008D5450"/>
    <w:rsid w:val="008E6D5A"/>
    <w:rsid w:val="008F180B"/>
    <w:rsid w:val="008F48B9"/>
    <w:rsid w:val="00900996"/>
    <w:rsid w:val="009049BC"/>
    <w:rsid w:val="009230A7"/>
    <w:rsid w:val="00925ABD"/>
    <w:rsid w:val="009460D2"/>
    <w:rsid w:val="00957599"/>
    <w:rsid w:val="0095776D"/>
    <w:rsid w:val="00963FE9"/>
    <w:rsid w:val="00970A4B"/>
    <w:rsid w:val="00971249"/>
    <w:rsid w:val="009841D7"/>
    <w:rsid w:val="009950F7"/>
    <w:rsid w:val="009B4B3C"/>
    <w:rsid w:val="009D13B2"/>
    <w:rsid w:val="009D2E8A"/>
    <w:rsid w:val="009D646A"/>
    <w:rsid w:val="009F1559"/>
    <w:rsid w:val="009F7098"/>
    <w:rsid w:val="00A016B0"/>
    <w:rsid w:val="00A22A59"/>
    <w:rsid w:val="00A4112E"/>
    <w:rsid w:val="00A453A8"/>
    <w:rsid w:val="00A5762D"/>
    <w:rsid w:val="00A60A68"/>
    <w:rsid w:val="00A633B0"/>
    <w:rsid w:val="00A93A43"/>
    <w:rsid w:val="00AA1166"/>
    <w:rsid w:val="00AA35A8"/>
    <w:rsid w:val="00AA57A6"/>
    <w:rsid w:val="00AB57AA"/>
    <w:rsid w:val="00AD16ED"/>
    <w:rsid w:val="00AE250A"/>
    <w:rsid w:val="00AE562D"/>
    <w:rsid w:val="00AE6E75"/>
    <w:rsid w:val="00AF0540"/>
    <w:rsid w:val="00AF13A5"/>
    <w:rsid w:val="00AF7AF3"/>
    <w:rsid w:val="00B019A9"/>
    <w:rsid w:val="00B07D4F"/>
    <w:rsid w:val="00B20F64"/>
    <w:rsid w:val="00B357F5"/>
    <w:rsid w:val="00B42685"/>
    <w:rsid w:val="00B52D15"/>
    <w:rsid w:val="00B56157"/>
    <w:rsid w:val="00B65B45"/>
    <w:rsid w:val="00B75292"/>
    <w:rsid w:val="00B8453F"/>
    <w:rsid w:val="00B85473"/>
    <w:rsid w:val="00BA45C7"/>
    <w:rsid w:val="00BB6396"/>
    <w:rsid w:val="00BE5968"/>
    <w:rsid w:val="00BF3DBB"/>
    <w:rsid w:val="00BF435B"/>
    <w:rsid w:val="00C06CE5"/>
    <w:rsid w:val="00C21FC6"/>
    <w:rsid w:val="00C40944"/>
    <w:rsid w:val="00C60AC5"/>
    <w:rsid w:val="00C62E97"/>
    <w:rsid w:val="00C6554D"/>
    <w:rsid w:val="00C822BF"/>
    <w:rsid w:val="00CA61BE"/>
    <w:rsid w:val="00CB3E40"/>
    <w:rsid w:val="00CB4A57"/>
    <w:rsid w:val="00CC38C2"/>
    <w:rsid w:val="00CF22B3"/>
    <w:rsid w:val="00D00CD9"/>
    <w:rsid w:val="00D132EA"/>
    <w:rsid w:val="00D135CB"/>
    <w:rsid w:val="00D15AAE"/>
    <w:rsid w:val="00D22971"/>
    <w:rsid w:val="00D43D94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58C6"/>
    <w:rsid w:val="00DB7568"/>
    <w:rsid w:val="00DE5F88"/>
    <w:rsid w:val="00DF2298"/>
    <w:rsid w:val="00DF351C"/>
    <w:rsid w:val="00E067BA"/>
    <w:rsid w:val="00E147DE"/>
    <w:rsid w:val="00E32A51"/>
    <w:rsid w:val="00E360EA"/>
    <w:rsid w:val="00E3792D"/>
    <w:rsid w:val="00E532F1"/>
    <w:rsid w:val="00E6561D"/>
    <w:rsid w:val="00E77096"/>
    <w:rsid w:val="00E87E1B"/>
    <w:rsid w:val="00EA4C06"/>
    <w:rsid w:val="00EB74E8"/>
    <w:rsid w:val="00EC0F79"/>
    <w:rsid w:val="00EF22EF"/>
    <w:rsid w:val="00EF446E"/>
    <w:rsid w:val="00F02E99"/>
    <w:rsid w:val="00F30552"/>
    <w:rsid w:val="00F419C0"/>
    <w:rsid w:val="00F46BDB"/>
    <w:rsid w:val="00F564D2"/>
    <w:rsid w:val="00FA096D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05267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A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271656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2A21D43C234803B679E6F3AC1E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779D-54E2-4EDD-905D-01676FF7DFA3}"/>
      </w:docPartPr>
      <w:docPartBody>
        <w:p w:rsidR="00E4478D" w:rsidRDefault="00D1677D">
          <w:pPr>
            <w:pStyle w:val="A92A21D43C234803B679E6F3AC1EF8A9"/>
          </w:pPr>
          <w:r w:rsidRPr="001540E8">
            <w:t>Contact</w:t>
          </w:r>
        </w:p>
      </w:docPartBody>
    </w:docPart>
    <w:docPart>
      <w:docPartPr>
        <w:name w:val="A05F542A8D67458AB024783D64BC2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FA92-87A9-49BF-9C7F-0FB5F3ACAA6B}"/>
      </w:docPartPr>
      <w:docPartBody>
        <w:p w:rsidR="00E4478D" w:rsidRDefault="00D1677D">
          <w:pPr>
            <w:pStyle w:val="A05F542A8D67458AB024783D64BC2B13"/>
          </w:pPr>
          <w:r>
            <w:t>Education</w:t>
          </w:r>
        </w:p>
      </w:docPartBody>
    </w:docPart>
    <w:docPart>
      <w:docPartPr>
        <w:name w:val="0C29A83F8B0E4F7E81C38A0B31367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80E3-EE84-4C49-AB00-374B1179664D}"/>
      </w:docPartPr>
      <w:docPartBody>
        <w:p w:rsidR="00E4478D" w:rsidRDefault="00D1677D">
          <w:pPr>
            <w:pStyle w:val="0C29A83F8B0E4F7E81C38A0B313676BD"/>
          </w:pPr>
          <w:r w:rsidRPr="00CF2BE7">
            <w:t>Experience</w:t>
          </w:r>
        </w:p>
      </w:docPartBody>
    </w:docPart>
    <w:docPart>
      <w:docPartPr>
        <w:name w:val="33ECEA7167B141AC8C7303EDA9882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CB222-508D-4ED5-8BDA-B2F17BC5AF72}"/>
      </w:docPartPr>
      <w:docPartBody>
        <w:p w:rsidR="00E4478D" w:rsidRDefault="00D1677D">
          <w:pPr>
            <w:pStyle w:val="33ECEA7167B141AC8C7303EDA98828A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04"/>
    <w:rsid w:val="000E1222"/>
    <w:rsid w:val="00644904"/>
    <w:rsid w:val="00970A4B"/>
    <w:rsid w:val="00D1677D"/>
    <w:rsid w:val="00D43D94"/>
    <w:rsid w:val="00E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2A21D43C234803B679E6F3AC1EF8A9">
    <w:name w:val="A92A21D43C234803B679E6F3AC1EF8A9"/>
  </w:style>
  <w:style w:type="paragraph" w:customStyle="1" w:styleId="A05F542A8D67458AB024783D64BC2B13">
    <w:name w:val="A05F542A8D67458AB024783D64BC2B13"/>
  </w:style>
  <w:style w:type="paragraph" w:customStyle="1" w:styleId="0C29A83F8B0E4F7E81C38A0B313676BD">
    <w:name w:val="0C29A83F8B0E4F7E81C38A0B313676BD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33ECEA7167B141AC8C7303EDA98828A6">
    <w:name w:val="33ECEA7167B141AC8C7303EDA9882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4845F80-240C-4D54-BCBD-25B139E66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location - belarus. not ready  relocate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2024-03-29T11:53:00Z</dcterms:created>
  <dcterms:modified xsi:type="dcterms:W3CDTF">2024-08-07T19:47:00Z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